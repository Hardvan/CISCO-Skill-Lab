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592D9453" w14:textId="1C702299" w:rsidR="004D36D7" w:rsidRPr="00FD4A68" w:rsidRDefault="00933C0D" w:rsidP="00690202">
      <w:pPr>
        <w:pStyle w:val="Title"/>
        <w:rPr>
          <w:rStyle w:val="LabTitleInstVersred"/>
          <w:b/>
          <w:color w:val="auto"/>
        </w:rPr>
      </w:pPr>
      <w:sdt>
        <w:sdtPr>
          <w:rPr>
            <w:b w:val="0"/>
            <w:color w:val="EE0000"/>
          </w:rPr>
          <w:alias w:val="Title"/>
          <w:tag w:val=""/>
          <w:id w:val="-487021785"/>
          <w:placeholder>
            <w:docPart w:val="E1AD7225810E490689285AE17DFC7D5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F17B9">
            <w:t>Packet Tracer - Use FTP Services</w:t>
          </w:r>
        </w:sdtContent>
      </w:sdt>
    </w:p>
    <w:p w14:paraId="0F7C9550" w14:textId="77777777" w:rsidR="00690202" w:rsidRPr="00E70096" w:rsidRDefault="00690202" w:rsidP="00690202">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690202" w14:paraId="3ADEA5D4" w14:textId="77777777" w:rsidTr="008E754D">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8D37D" w14:textId="77777777" w:rsidR="00690202" w:rsidRPr="00E87D62" w:rsidRDefault="00690202" w:rsidP="008E754D">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562971" w14:textId="77777777" w:rsidR="00690202" w:rsidRPr="00E87D62" w:rsidRDefault="00690202" w:rsidP="008E754D">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80B561" w14:textId="77777777" w:rsidR="00690202" w:rsidRPr="00E87D62" w:rsidRDefault="00690202" w:rsidP="008E754D">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BB48A4" w14:textId="77777777" w:rsidR="00690202" w:rsidRPr="00E87D62" w:rsidRDefault="00690202" w:rsidP="008E754D">
            <w:pPr>
              <w:pStyle w:val="TableHeading"/>
            </w:pPr>
            <w:r w:rsidRPr="00E87D62">
              <w:t>Subnet Mask</w:t>
            </w:r>
          </w:p>
        </w:tc>
      </w:tr>
      <w:tr w:rsidR="00690202" w14:paraId="7C5C1992" w14:textId="77777777" w:rsidTr="008E754D">
        <w:trPr>
          <w:cantSplit/>
          <w:jc w:val="center"/>
        </w:trPr>
        <w:tc>
          <w:tcPr>
            <w:tcW w:w="2337" w:type="dxa"/>
            <w:vAlign w:val="bottom"/>
          </w:tcPr>
          <w:p w14:paraId="0A8C7F39" w14:textId="77777777" w:rsidR="00690202" w:rsidRPr="008B68E7" w:rsidRDefault="00690202" w:rsidP="008E754D">
            <w:pPr>
              <w:pStyle w:val="TableText"/>
            </w:pPr>
            <w:r>
              <w:t>FTP Server (ftp.pka)</w:t>
            </w:r>
          </w:p>
        </w:tc>
        <w:tc>
          <w:tcPr>
            <w:tcW w:w="2430" w:type="dxa"/>
            <w:vAlign w:val="bottom"/>
          </w:tcPr>
          <w:p w14:paraId="4AF972F1" w14:textId="77777777" w:rsidR="00690202" w:rsidRPr="008B68E7" w:rsidRDefault="00690202" w:rsidP="008E754D">
            <w:pPr>
              <w:pStyle w:val="TableText"/>
            </w:pPr>
            <w:r>
              <w:t>NIC</w:t>
            </w:r>
          </w:p>
        </w:tc>
        <w:tc>
          <w:tcPr>
            <w:tcW w:w="2706" w:type="dxa"/>
            <w:vAlign w:val="bottom"/>
          </w:tcPr>
          <w:p w14:paraId="5EBB5B18" w14:textId="77777777" w:rsidR="00690202" w:rsidRPr="008B68E7" w:rsidRDefault="00690202" w:rsidP="008E754D">
            <w:pPr>
              <w:pStyle w:val="TableText"/>
            </w:pPr>
            <w:r>
              <w:t>209.165.200.226</w:t>
            </w:r>
          </w:p>
        </w:tc>
        <w:tc>
          <w:tcPr>
            <w:tcW w:w="2332" w:type="dxa"/>
            <w:vAlign w:val="bottom"/>
          </w:tcPr>
          <w:p w14:paraId="54A295DD" w14:textId="77777777" w:rsidR="00690202" w:rsidRPr="008B68E7" w:rsidRDefault="00690202" w:rsidP="008E754D">
            <w:pPr>
              <w:pStyle w:val="TableText"/>
            </w:pPr>
            <w:r w:rsidRPr="008B68E7">
              <w:t>255.255.255.</w:t>
            </w:r>
            <w:r>
              <w:t>224</w:t>
            </w:r>
          </w:p>
        </w:tc>
      </w:tr>
    </w:tbl>
    <w:p w14:paraId="744DF185" w14:textId="77777777" w:rsidR="00690202" w:rsidRDefault="00690202" w:rsidP="00690202">
      <w:pPr>
        <w:pStyle w:val="ConfigWindow"/>
      </w:pPr>
    </w:p>
    <w:p w14:paraId="6D376257" w14:textId="77777777" w:rsidR="00690202" w:rsidRPr="00E70096" w:rsidRDefault="00690202" w:rsidP="00690202">
      <w:pPr>
        <w:pStyle w:val="Heading1"/>
      </w:pPr>
      <w:r w:rsidRPr="00E70096">
        <w:t>Objectives</w:t>
      </w:r>
    </w:p>
    <w:p w14:paraId="00C49A85" w14:textId="77777777" w:rsidR="00690202" w:rsidRDefault="00690202" w:rsidP="00690202">
      <w:pPr>
        <w:pStyle w:val="Bulletlevel1"/>
      </w:pPr>
      <w:r>
        <w:t>Upload a file to an FTP server.</w:t>
      </w:r>
    </w:p>
    <w:p w14:paraId="11689DFC" w14:textId="77777777" w:rsidR="00690202" w:rsidRPr="004C0909" w:rsidRDefault="00690202" w:rsidP="00690202">
      <w:pPr>
        <w:pStyle w:val="Bulletlevel1"/>
      </w:pPr>
      <w:r>
        <w:t>Download a file from an FTP server.</w:t>
      </w:r>
    </w:p>
    <w:p w14:paraId="758192D4" w14:textId="77777777" w:rsidR="00690202" w:rsidRDefault="00690202" w:rsidP="00690202">
      <w:pPr>
        <w:pStyle w:val="Heading1"/>
      </w:pPr>
      <w:r w:rsidRPr="00E70096">
        <w:t>Background / Scenario</w:t>
      </w:r>
    </w:p>
    <w:p w14:paraId="06EAC2E5" w14:textId="77777777" w:rsidR="00690202" w:rsidRPr="00FE51D0" w:rsidRDefault="00690202" w:rsidP="00690202">
      <w:pPr>
        <w:pStyle w:val="BodyTextL25"/>
      </w:pPr>
      <w:r>
        <w:t>File Transfer Protocol (FTP) is a commonly used application to transfer files between clients and servers on the network. The server is configured to run the service where clients connect, login, and transfer files. FTP uses port 21 as the server command port to create the connection. FTP then uses port 20 for data transfer.</w:t>
      </w:r>
    </w:p>
    <w:p w14:paraId="77438E66" w14:textId="77777777" w:rsidR="00690202" w:rsidRDefault="00690202" w:rsidP="00690202">
      <w:pPr>
        <w:pStyle w:val="BodyTextL25"/>
      </w:pPr>
      <w:r>
        <w:t>In this activity, you will upload a file to an FTP server. You will also download a file from an FTP server.</w:t>
      </w:r>
    </w:p>
    <w:p w14:paraId="75BADCA2" w14:textId="77777777" w:rsidR="00690202" w:rsidRDefault="00690202" w:rsidP="00690202">
      <w:pPr>
        <w:pStyle w:val="Heading1"/>
      </w:pPr>
      <w:r>
        <w:t>Instructions</w:t>
      </w:r>
    </w:p>
    <w:p w14:paraId="1CAF1D2D" w14:textId="77777777" w:rsidR="00690202" w:rsidRDefault="00690202" w:rsidP="00690202">
      <w:pPr>
        <w:pStyle w:val="Heading2"/>
      </w:pPr>
      <w:r>
        <w:t>Upload a file to an FTP server.</w:t>
      </w:r>
    </w:p>
    <w:p w14:paraId="04FF179A" w14:textId="77777777" w:rsidR="00690202" w:rsidRPr="005C688F" w:rsidRDefault="00690202" w:rsidP="00690202">
      <w:pPr>
        <w:pStyle w:val="BodyTextL25"/>
      </w:pPr>
      <w:r>
        <w:t xml:space="preserve">In this part, you will locate the file </w:t>
      </w:r>
      <w:r>
        <w:rPr>
          <w:b/>
          <w:bCs/>
        </w:rPr>
        <w:t>sampleFile.txt</w:t>
      </w:r>
      <w:r>
        <w:t xml:space="preserve"> and upload it to an FTP server.</w:t>
      </w:r>
    </w:p>
    <w:p w14:paraId="493910AA" w14:textId="77777777" w:rsidR="00690202" w:rsidRDefault="00690202" w:rsidP="00690202">
      <w:pPr>
        <w:pStyle w:val="Heading3"/>
      </w:pPr>
      <w:r>
        <w:t>Locate the file.</w:t>
      </w:r>
    </w:p>
    <w:p w14:paraId="2D41198F" w14:textId="77777777" w:rsidR="00690202" w:rsidRDefault="00690202" w:rsidP="00690202">
      <w:pPr>
        <w:pStyle w:val="SubStepAlpha"/>
      </w:pPr>
      <w:r>
        <w:t xml:space="preserve">Click </w:t>
      </w:r>
      <w:r>
        <w:rPr>
          <w:b/>
          <w:bCs/>
        </w:rPr>
        <w:t>PC-A</w:t>
      </w:r>
      <w:r>
        <w:t>.</w:t>
      </w:r>
    </w:p>
    <w:p w14:paraId="357E4796" w14:textId="77777777" w:rsidR="00690202" w:rsidRDefault="00690202" w:rsidP="00690202">
      <w:pPr>
        <w:pStyle w:val="SubStepAlpha"/>
      </w:pPr>
      <w:r>
        <w:t xml:space="preserve">Click </w:t>
      </w:r>
      <w:r>
        <w:rPr>
          <w:b/>
          <w:bCs/>
        </w:rPr>
        <w:t>Desktop</w:t>
      </w:r>
      <w:r>
        <w:t>.</w:t>
      </w:r>
    </w:p>
    <w:p w14:paraId="488D07A7" w14:textId="77777777" w:rsidR="00690202" w:rsidRDefault="00690202" w:rsidP="00690202">
      <w:pPr>
        <w:pStyle w:val="SubStepAlpha"/>
      </w:pPr>
      <w:r>
        <w:t xml:space="preserve">Click </w:t>
      </w:r>
      <w:r>
        <w:rPr>
          <w:b/>
          <w:bCs/>
        </w:rPr>
        <w:t>Command Prompt</w:t>
      </w:r>
      <w:r w:rsidRPr="005C688F">
        <w:t>.</w:t>
      </w:r>
    </w:p>
    <w:p w14:paraId="656B7A6A" w14:textId="77777777" w:rsidR="00690202" w:rsidRPr="008E6CE1" w:rsidRDefault="00690202" w:rsidP="00690202">
      <w:pPr>
        <w:pStyle w:val="SubStepAlpha"/>
      </w:pPr>
      <w:r>
        <w:t xml:space="preserve">At the prompt, click </w:t>
      </w:r>
      <w:r>
        <w:rPr>
          <w:b/>
          <w:bCs/>
        </w:rPr>
        <w:t>?</w:t>
      </w:r>
      <w:r>
        <w:t xml:space="preserve"> to list the available commands.</w:t>
      </w:r>
    </w:p>
    <w:p w14:paraId="67443229" w14:textId="77777777" w:rsidR="00690202" w:rsidRDefault="00690202" w:rsidP="00690202">
      <w:pPr>
        <w:pStyle w:val="SubStepAlpha"/>
      </w:pPr>
      <w:r>
        <w:t xml:space="preserve">Enter </w:t>
      </w:r>
      <w:r>
        <w:rPr>
          <w:b/>
          <w:bCs/>
        </w:rPr>
        <w:t>dir</w:t>
      </w:r>
      <w:r>
        <w:t xml:space="preserve"> to see the files on the PC. Notice that there is a </w:t>
      </w:r>
      <w:r>
        <w:rPr>
          <w:b/>
          <w:bCs/>
        </w:rPr>
        <w:t xml:space="preserve">sampleFile.txt </w:t>
      </w:r>
      <w:r>
        <w:t>file in the C:\ directory.</w:t>
      </w:r>
    </w:p>
    <w:p w14:paraId="3E454030" w14:textId="77777777" w:rsidR="00690202" w:rsidRPr="008E6CE1" w:rsidRDefault="00690202" w:rsidP="00690202">
      <w:pPr>
        <w:pStyle w:val="CMD"/>
      </w:pPr>
      <w:r w:rsidRPr="008E6CE1">
        <w:t>C:\&gt;</w:t>
      </w:r>
      <w:r>
        <w:t xml:space="preserve"> </w:t>
      </w:r>
      <w:r w:rsidRPr="007540BD">
        <w:rPr>
          <w:b/>
          <w:bCs/>
        </w:rPr>
        <w:t>dir</w:t>
      </w:r>
    </w:p>
    <w:p w14:paraId="01BC3D7E" w14:textId="77777777" w:rsidR="00690202" w:rsidRDefault="00690202" w:rsidP="00690202">
      <w:pPr>
        <w:pStyle w:val="CMDOutput"/>
      </w:pPr>
      <w:r>
        <w:t>Volume in drive C has no label.</w:t>
      </w:r>
    </w:p>
    <w:p w14:paraId="2D8FCC43" w14:textId="77777777" w:rsidR="00690202" w:rsidRDefault="00690202" w:rsidP="00690202">
      <w:pPr>
        <w:pStyle w:val="CMDOutput"/>
      </w:pPr>
      <w:r>
        <w:t>Volume Serial Number is 5E12-4AF3</w:t>
      </w:r>
    </w:p>
    <w:p w14:paraId="009BF6BF" w14:textId="77777777" w:rsidR="00690202" w:rsidRDefault="00690202" w:rsidP="00690202">
      <w:pPr>
        <w:pStyle w:val="CMDOutput"/>
      </w:pPr>
      <w:r>
        <w:t>Directory of C:\</w:t>
      </w:r>
    </w:p>
    <w:p w14:paraId="7A559DAD" w14:textId="77777777" w:rsidR="00690202" w:rsidRDefault="00690202" w:rsidP="00690202">
      <w:pPr>
        <w:pStyle w:val="CMDOutput"/>
      </w:pPr>
    </w:p>
    <w:p w14:paraId="418F0111" w14:textId="77777777" w:rsidR="00690202" w:rsidRDefault="00690202" w:rsidP="00690202">
      <w:pPr>
        <w:pStyle w:val="CMDOutput"/>
      </w:pPr>
      <w:r>
        <w:t xml:space="preserve">12/31/1969 17:0 PM 26 </w:t>
      </w:r>
      <w:r w:rsidRPr="00363E89">
        <w:rPr>
          <w:highlight w:val="yellow"/>
        </w:rPr>
        <w:t>sampleFile.txt</w:t>
      </w:r>
      <w:r>
        <w:t xml:space="preserve"> </w:t>
      </w:r>
    </w:p>
    <w:p w14:paraId="2628BAED" w14:textId="77777777" w:rsidR="00690202" w:rsidRDefault="00690202" w:rsidP="00690202">
      <w:pPr>
        <w:pStyle w:val="CMDOutput"/>
      </w:pPr>
      <w:r>
        <w:t>26 bytes 1 File(s)</w:t>
      </w:r>
    </w:p>
    <w:p w14:paraId="0397D019" w14:textId="77777777" w:rsidR="00690202" w:rsidRPr="007540BD" w:rsidRDefault="00690202" w:rsidP="00690202">
      <w:pPr>
        <w:pStyle w:val="Heading3"/>
      </w:pPr>
      <w:r>
        <w:t>Connect to the FTP server.</w:t>
      </w:r>
    </w:p>
    <w:p w14:paraId="7216F2D2" w14:textId="77777777" w:rsidR="00690202" w:rsidRDefault="00690202" w:rsidP="00690202">
      <w:pPr>
        <w:pStyle w:val="SubStepAlpha"/>
      </w:pPr>
      <w:r w:rsidRPr="00C81A9D">
        <w:t xml:space="preserve">FTP to the </w:t>
      </w:r>
      <w:r>
        <w:t>FTP</w:t>
      </w:r>
      <w:r w:rsidRPr="00C81A9D">
        <w:t xml:space="preserve"> server</w:t>
      </w:r>
      <w:r>
        <w:t xml:space="preserve"> at </w:t>
      </w:r>
      <w:r w:rsidRPr="002F4F61">
        <w:rPr>
          <w:b/>
          <w:bCs/>
        </w:rPr>
        <w:t>209.165.200.226</w:t>
      </w:r>
      <w:r>
        <w:t xml:space="preserve"> or </w:t>
      </w:r>
      <w:r w:rsidRPr="002F4F61">
        <w:rPr>
          <w:b/>
          <w:bCs/>
        </w:rPr>
        <w:t>ftp.pka</w:t>
      </w:r>
      <w:r w:rsidRPr="00C81A9D">
        <w:t>.</w:t>
      </w:r>
    </w:p>
    <w:p w14:paraId="756E54C7" w14:textId="77777777" w:rsidR="00690202" w:rsidRDefault="00690202" w:rsidP="00690202">
      <w:pPr>
        <w:pStyle w:val="CMD"/>
      </w:pPr>
      <w:r>
        <w:t xml:space="preserve">C:\&gt; </w:t>
      </w:r>
      <w:r w:rsidRPr="003214F2">
        <w:rPr>
          <w:b/>
          <w:bCs/>
        </w:rPr>
        <w:t xml:space="preserve">ftp </w:t>
      </w:r>
      <w:r w:rsidRPr="008B5896">
        <w:rPr>
          <w:b/>
          <w:bCs/>
        </w:rPr>
        <w:t>209.165.200.226</w:t>
      </w:r>
    </w:p>
    <w:p w14:paraId="24B7451D" w14:textId="77777777" w:rsidR="00690202" w:rsidRPr="002F4F61" w:rsidRDefault="00690202" w:rsidP="00690202">
      <w:pPr>
        <w:pStyle w:val="CMDOutput"/>
      </w:pPr>
      <w:r w:rsidRPr="002F4F61">
        <w:t>Trying to connect...209.165.200.226</w:t>
      </w:r>
    </w:p>
    <w:p w14:paraId="25E335E4" w14:textId="77777777" w:rsidR="00690202" w:rsidRPr="002F4F61" w:rsidRDefault="00690202" w:rsidP="00690202">
      <w:pPr>
        <w:pStyle w:val="CMDOutput"/>
      </w:pPr>
      <w:r w:rsidRPr="002F4F61">
        <w:t>Connected to 209.165.200.226</w:t>
      </w:r>
    </w:p>
    <w:p w14:paraId="189722D4" w14:textId="77777777" w:rsidR="00690202" w:rsidRPr="00C81A9D" w:rsidRDefault="00690202" w:rsidP="00690202">
      <w:pPr>
        <w:pStyle w:val="SubStepAlpha"/>
      </w:pPr>
      <w:r>
        <w:lastRenderedPageBreak/>
        <w:t xml:space="preserve">Enter the username </w:t>
      </w:r>
      <w:r>
        <w:rPr>
          <w:b/>
          <w:bCs/>
        </w:rPr>
        <w:t>student</w:t>
      </w:r>
      <w:r w:rsidRPr="002F4F61">
        <w:t xml:space="preserve"> </w:t>
      </w:r>
      <w:r>
        <w:t xml:space="preserve">and password </w:t>
      </w:r>
      <w:r>
        <w:rPr>
          <w:b/>
          <w:bCs/>
        </w:rPr>
        <w:t>class</w:t>
      </w:r>
      <w:r w:rsidRPr="007944FC">
        <w:t xml:space="preserve"> to</w:t>
      </w:r>
      <w:r>
        <w:t xml:space="preserve"> gain access.</w:t>
      </w:r>
    </w:p>
    <w:p w14:paraId="791FDEED" w14:textId="77777777" w:rsidR="00690202" w:rsidRPr="002F4F61" w:rsidRDefault="00690202" w:rsidP="00690202">
      <w:pPr>
        <w:pStyle w:val="CMDOutput"/>
      </w:pPr>
      <w:r w:rsidRPr="002F4F61">
        <w:t>220- Welcome to PT Ftp server</w:t>
      </w:r>
    </w:p>
    <w:p w14:paraId="56B827FA" w14:textId="77777777" w:rsidR="00690202" w:rsidRPr="002F4F61" w:rsidRDefault="00690202" w:rsidP="00690202">
      <w:pPr>
        <w:pStyle w:val="CMDOutput"/>
      </w:pPr>
      <w:r w:rsidRPr="002F4F61">
        <w:t>Username:</w:t>
      </w:r>
      <w:r w:rsidRPr="002F4F61">
        <w:rPr>
          <w:b/>
          <w:bCs/>
        </w:rPr>
        <w:t>student</w:t>
      </w:r>
    </w:p>
    <w:p w14:paraId="71E281A7" w14:textId="77777777" w:rsidR="00690202" w:rsidRPr="002F4F61" w:rsidRDefault="00690202" w:rsidP="00690202">
      <w:pPr>
        <w:pStyle w:val="CMDOutput"/>
      </w:pPr>
      <w:r w:rsidRPr="002F4F61">
        <w:t>331- Username ok, need password</w:t>
      </w:r>
    </w:p>
    <w:p w14:paraId="1994C9B9" w14:textId="77777777" w:rsidR="00690202" w:rsidRPr="002F4F61" w:rsidRDefault="00690202" w:rsidP="00690202">
      <w:pPr>
        <w:pStyle w:val="CMDOutput"/>
      </w:pPr>
      <w:r w:rsidRPr="002F4F61">
        <w:t>Password:</w:t>
      </w:r>
    </w:p>
    <w:p w14:paraId="7C0B80F7" w14:textId="77777777" w:rsidR="00690202" w:rsidRPr="002F4F61" w:rsidRDefault="00690202" w:rsidP="00690202">
      <w:pPr>
        <w:pStyle w:val="CMDOutput"/>
      </w:pPr>
      <w:r w:rsidRPr="002F4F61">
        <w:t>230- Logged in</w:t>
      </w:r>
    </w:p>
    <w:p w14:paraId="605F7DDD" w14:textId="77777777" w:rsidR="00690202" w:rsidRPr="002F4F61" w:rsidRDefault="00690202" w:rsidP="00690202">
      <w:pPr>
        <w:pStyle w:val="CMDOutput"/>
      </w:pPr>
      <w:r w:rsidRPr="002F4F61">
        <w:t>(passive mode On)</w:t>
      </w:r>
    </w:p>
    <w:p w14:paraId="4A6C641F" w14:textId="77777777" w:rsidR="00690202" w:rsidRDefault="00690202" w:rsidP="00690202">
      <w:pPr>
        <w:pStyle w:val="Heading3"/>
      </w:pPr>
      <w:r>
        <w:t>Upload a file to an FTP server.</w:t>
      </w:r>
    </w:p>
    <w:p w14:paraId="3B49D520" w14:textId="77777777" w:rsidR="00690202" w:rsidRDefault="00690202" w:rsidP="00690202">
      <w:pPr>
        <w:pStyle w:val="SubStepAlpha"/>
      </w:pPr>
      <w:r>
        <w:t xml:space="preserve">Enter </w:t>
      </w:r>
      <w:r>
        <w:rPr>
          <w:b/>
          <w:bCs/>
        </w:rPr>
        <w:t>?</w:t>
      </w:r>
      <w:r>
        <w:t xml:space="preserve"> to see the commands available in the ftp client.</w:t>
      </w:r>
    </w:p>
    <w:p w14:paraId="1A81FAA1" w14:textId="77777777" w:rsidR="00690202" w:rsidRPr="00863DA6" w:rsidRDefault="00690202" w:rsidP="00690202">
      <w:pPr>
        <w:pStyle w:val="CMDOutput"/>
        <w:rPr>
          <w:b/>
          <w:bCs/>
        </w:rPr>
      </w:pPr>
      <w:r>
        <w:t xml:space="preserve">ftp&gt; </w:t>
      </w:r>
      <w:r w:rsidRPr="00863DA6">
        <w:rPr>
          <w:b/>
          <w:bCs/>
        </w:rPr>
        <w:t>?</w:t>
      </w:r>
    </w:p>
    <w:p w14:paraId="0778A957" w14:textId="77777777" w:rsidR="00690202" w:rsidRDefault="00690202" w:rsidP="00690202">
      <w:pPr>
        <w:pStyle w:val="CMDOutput"/>
      </w:pPr>
      <w:r>
        <w:t xml:space="preserve">         ?</w:t>
      </w:r>
    </w:p>
    <w:p w14:paraId="3B052095" w14:textId="77777777" w:rsidR="00690202" w:rsidRDefault="00690202" w:rsidP="00690202">
      <w:pPr>
        <w:pStyle w:val="CMDOutput"/>
      </w:pPr>
      <w:r>
        <w:t xml:space="preserve">         cd</w:t>
      </w:r>
    </w:p>
    <w:p w14:paraId="4EBFD3E3" w14:textId="77777777" w:rsidR="00690202" w:rsidRDefault="00690202" w:rsidP="00690202">
      <w:pPr>
        <w:pStyle w:val="CMDOutput"/>
      </w:pPr>
      <w:r>
        <w:t xml:space="preserve">         delete</w:t>
      </w:r>
    </w:p>
    <w:p w14:paraId="30308A8D" w14:textId="77777777" w:rsidR="00690202" w:rsidRDefault="00690202" w:rsidP="00690202">
      <w:pPr>
        <w:pStyle w:val="CMDOutput"/>
      </w:pPr>
      <w:r>
        <w:t xml:space="preserve">         dir</w:t>
      </w:r>
    </w:p>
    <w:p w14:paraId="514009F4" w14:textId="77777777" w:rsidR="00690202" w:rsidRDefault="00690202" w:rsidP="00690202">
      <w:pPr>
        <w:pStyle w:val="CMDOutput"/>
      </w:pPr>
      <w:r>
        <w:t xml:space="preserve">         get</w:t>
      </w:r>
    </w:p>
    <w:p w14:paraId="20CAC177" w14:textId="77777777" w:rsidR="00690202" w:rsidRDefault="00690202" w:rsidP="00690202">
      <w:pPr>
        <w:pStyle w:val="CMDOutput"/>
      </w:pPr>
      <w:r>
        <w:t xml:space="preserve">         help</w:t>
      </w:r>
    </w:p>
    <w:p w14:paraId="1D6CB452" w14:textId="77777777" w:rsidR="00690202" w:rsidRDefault="00690202" w:rsidP="00690202">
      <w:pPr>
        <w:pStyle w:val="CMDOutput"/>
      </w:pPr>
      <w:r>
        <w:t xml:space="preserve">         passive</w:t>
      </w:r>
    </w:p>
    <w:p w14:paraId="6E4E6934" w14:textId="77777777" w:rsidR="00690202" w:rsidRDefault="00690202" w:rsidP="00690202">
      <w:pPr>
        <w:pStyle w:val="CMDOutput"/>
      </w:pPr>
      <w:r>
        <w:t xml:space="preserve">         put</w:t>
      </w:r>
    </w:p>
    <w:p w14:paraId="5126F1AA" w14:textId="77777777" w:rsidR="00690202" w:rsidRDefault="00690202" w:rsidP="00690202">
      <w:pPr>
        <w:pStyle w:val="CMDOutput"/>
      </w:pPr>
      <w:r>
        <w:t xml:space="preserve">         pwd</w:t>
      </w:r>
    </w:p>
    <w:p w14:paraId="5E11F7AC" w14:textId="77777777" w:rsidR="00690202" w:rsidRDefault="00690202" w:rsidP="00690202">
      <w:pPr>
        <w:pStyle w:val="CMDOutput"/>
      </w:pPr>
      <w:r>
        <w:t xml:space="preserve">         quit</w:t>
      </w:r>
    </w:p>
    <w:p w14:paraId="7257776B" w14:textId="77777777" w:rsidR="00690202" w:rsidRDefault="00690202" w:rsidP="00690202">
      <w:pPr>
        <w:pStyle w:val="CMDOutput"/>
      </w:pPr>
      <w:r>
        <w:t xml:space="preserve">         rename</w:t>
      </w:r>
    </w:p>
    <w:p w14:paraId="208D4054" w14:textId="77777777" w:rsidR="00690202" w:rsidRDefault="00690202" w:rsidP="00690202">
      <w:pPr>
        <w:pStyle w:val="CMDOutput"/>
      </w:pPr>
      <w:r>
        <w:t>ftp&gt;</w:t>
      </w:r>
    </w:p>
    <w:p w14:paraId="65E9A51D" w14:textId="77777777" w:rsidR="00690202" w:rsidRDefault="00690202" w:rsidP="00690202">
      <w:pPr>
        <w:pStyle w:val="SubStepAlpha"/>
      </w:pPr>
      <w:r>
        <w:t xml:space="preserve">Enter </w:t>
      </w:r>
      <w:r>
        <w:rPr>
          <w:b/>
          <w:bCs/>
        </w:rPr>
        <w:t>dir</w:t>
      </w:r>
      <w:r>
        <w:t xml:space="preserve"> to see the files available on the server.</w:t>
      </w:r>
    </w:p>
    <w:p w14:paraId="4F703821" w14:textId="77777777" w:rsidR="00690202" w:rsidRDefault="00690202" w:rsidP="00690202">
      <w:pPr>
        <w:pStyle w:val="CMDOutput"/>
        <w:rPr>
          <w:sz w:val="24"/>
          <w:szCs w:val="24"/>
        </w:rPr>
      </w:pPr>
      <w:r>
        <w:t xml:space="preserve">ftp&gt; </w:t>
      </w:r>
      <w:r w:rsidRPr="007540BD">
        <w:rPr>
          <w:b/>
          <w:bCs/>
        </w:rPr>
        <w:t>dir</w:t>
      </w:r>
    </w:p>
    <w:p w14:paraId="1F2627BA" w14:textId="77777777" w:rsidR="00690202" w:rsidRDefault="00690202" w:rsidP="00690202">
      <w:pPr>
        <w:pStyle w:val="CMDOutput"/>
      </w:pPr>
    </w:p>
    <w:p w14:paraId="15CEC6F7" w14:textId="77777777" w:rsidR="00690202" w:rsidRDefault="00690202" w:rsidP="00690202">
      <w:pPr>
        <w:pStyle w:val="CMDOutput"/>
      </w:pPr>
      <w:r>
        <w:t xml:space="preserve">Listing /ftp directory from 192.168.1.3: </w:t>
      </w:r>
    </w:p>
    <w:p w14:paraId="38B3B4A4" w14:textId="77777777" w:rsidR="00690202" w:rsidRDefault="00690202" w:rsidP="00690202">
      <w:pPr>
        <w:pStyle w:val="CMDOutput"/>
      </w:pPr>
      <w:r>
        <w:t>0 : asa842-k8.bin 5571584</w:t>
      </w:r>
    </w:p>
    <w:p w14:paraId="6125D948" w14:textId="77777777" w:rsidR="00690202" w:rsidRDefault="00690202" w:rsidP="00690202">
      <w:pPr>
        <w:pStyle w:val="CMDOutput"/>
      </w:pPr>
      <w:r>
        <w:t>1 : asa923-k8.bin 30468096</w:t>
      </w:r>
    </w:p>
    <w:p w14:paraId="040D99F8" w14:textId="77777777" w:rsidR="00690202" w:rsidRDefault="00690202" w:rsidP="00690202">
      <w:pPr>
        <w:pStyle w:val="CMDOutput"/>
      </w:pPr>
      <w:r>
        <w:t>2 : c1841-advipservicesk9-mz.124-15.T1.bin 33591768</w:t>
      </w:r>
    </w:p>
    <w:p w14:paraId="18D86768" w14:textId="77777777" w:rsidR="00690202" w:rsidRDefault="00690202" w:rsidP="00690202">
      <w:pPr>
        <w:pStyle w:val="CMDOutput"/>
      </w:pPr>
      <w:r>
        <w:t>3 : c1841-ipbase-mz.123-14.T7.bin 13832032</w:t>
      </w:r>
    </w:p>
    <w:p w14:paraId="4103CFFB" w14:textId="77777777" w:rsidR="00690202" w:rsidRDefault="00690202" w:rsidP="00690202">
      <w:pPr>
        <w:pStyle w:val="CMDOutput"/>
      </w:pPr>
      <w:r>
        <w:t>&lt;output omitted&gt;</w:t>
      </w:r>
    </w:p>
    <w:p w14:paraId="4A4EA9CC" w14:textId="77777777" w:rsidR="00690202" w:rsidRDefault="00690202" w:rsidP="00690202">
      <w:pPr>
        <w:pStyle w:val="SubStepAlpha"/>
      </w:pPr>
      <w:r>
        <w:t xml:space="preserve">Enter </w:t>
      </w:r>
      <w:r>
        <w:rPr>
          <w:b/>
          <w:bCs/>
        </w:rPr>
        <w:t>put sampleFile.txt</w:t>
      </w:r>
      <w:r>
        <w:t xml:space="preserve"> to send the file to the server.</w:t>
      </w:r>
    </w:p>
    <w:p w14:paraId="46D4DA3D" w14:textId="77777777" w:rsidR="00690202" w:rsidRDefault="00690202" w:rsidP="00690202">
      <w:pPr>
        <w:pStyle w:val="CMD"/>
        <w:rPr>
          <w:sz w:val="24"/>
          <w:szCs w:val="24"/>
        </w:rPr>
      </w:pPr>
      <w:r>
        <w:t xml:space="preserve">ftp&gt; </w:t>
      </w:r>
      <w:r w:rsidRPr="003214F2">
        <w:rPr>
          <w:b/>
          <w:bCs/>
        </w:rPr>
        <w:t>put sampleFile.txt</w:t>
      </w:r>
    </w:p>
    <w:p w14:paraId="6EC53BE9" w14:textId="77777777" w:rsidR="00690202" w:rsidRDefault="00690202" w:rsidP="00690202">
      <w:pPr>
        <w:pStyle w:val="CMDOutput"/>
      </w:pPr>
    </w:p>
    <w:p w14:paraId="1F984D1D" w14:textId="77777777" w:rsidR="00690202" w:rsidRDefault="00690202" w:rsidP="00690202">
      <w:pPr>
        <w:pStyle w:val="CMDOutput"/>
      </w:pPr>
      <w:r>
        <w:t xml:space="preserve">Writing file sampleFile.txt to 209.165.200.226: </w:t>
      </w:r>
    </w:p>
    <w:p w14:paraId="30D30191" w14:textId="77777777" w:rsidR="00690202" w:rsidRDefault="00690202" w:rsidP="00690202">
      <w:pPr>
        <w:pStyle w:val="CMDOutput"/>
      </w:pPr>
      <w:r>
        <w:t>File transfer in progress...</w:t>
      </w:r>
    </w:p>
    <w:p w14:paraId="29EFDBB6" w14:textId="77777777" w:rsidR="00690202" w:rsidRDefault="00690202" w:rsidP="00690202">
      <w:pPr>
        <w:pStyle w:val="CMDOutput"/>
      </w:pPr>
    </w:p>
    <w:p w14:paraId="71CCAC42" w14:textId="77777777" w:rsidR="00690202" w:rsidRDefault="00690202" w:rsidP="00690202">
      <w:pPr>
        <w:pStyle w:val="CMDOutput"/>
      </w:pPr>
      <w:r>
        <w:t>[Transfer complete - 26 bytes]</w:t>
      </w:r>
    </w:p>
    <w:p w14:paraId="53F94355" w14:textId="77777777" w:rsidR="00690202" w:rsidRDefault="00690202" w:rsidP="00690202">
      <w:pPr>
        <w:pStyle w:val="CMDOutput"/>
      </w:pPr>
    </w:p>
    <w:p w14:paraId="1C98E853" w14:textId="77777777" w:rsidR="00690202" w:rsidRDefault="00690202" w:rsidP="00690202">
      <w:pPr>
        <w:pStyle w:val="CMDOutput"/>
      </w:pPr>
      <w:r>
        <w:t>26 bytes copied in 0.08 secs (325 bytes/sec)</w:t>
      </w:r>
    </w:p>
    <w:p w14:paraId="311586D4" w14:textId="77777777" w:rsidR="00690202" w:rsidRDefault="00690202" w:rsidP="00690202">
      <w:pPr>
        <w:pStyle w:val="CMD"/>
      </w:pPr>
      <w:r>
        <w:t>ftp&gt;</w:t>
      </w:r>
    </w:p>
    <w:p w14:paraId="21E24238" w14:textId="77777777" w:rsidR="00690202" w:rsidRDefault="00690202" w:rsidP="00690202">
      <w:pPr>
        <w:pStyle w:val="SubStepAlpha"/>
      </w:pPr>
      <w:r>
        <w:t xml:space="preserve">Use the </w:t>
      </w:r>
      <w:r w:rsidRPr="003214F2">
        <w:rPr>
          <w:b/>
          <w:bCs/>
        </w:rPr>
        <w:t>dir</w:t>
      </w:r>
      <w:r>
        <w:t xml:space="preserve"> command again to list the contents of the FTP server to verify that the file has been uploaded to the FTP server.</w:t>
      </w:r>
    </w:p>
    <w:p w14:paraId="00131199" w14:textId="77777777" w:rsidR="00690202" w:rsidRDefault="00690202" w:rsidP="00690202">
      <w:pPr>
        <w:pStyle w:val="Heading2"/>
      </w:pPr>
      <w:r>
        <w:lastRenderedPageBreak/>
        <w:t>Download a file from an FTP server.</w:t>
      </w:r>
    </w:p>
    <w:p w14:paraId="7696D759" w14:textId="77777777" w:rsidR="00690202" w:rsidRDefault="00690202" w:rsidP="00690202">
      <w:pPr>
        <w:pStyle w:val="BodyTextL25"/>
      </w:pPr>
      <w:r>
        <w:t xml:space="preserve">You can also download a file from an FTP server. In this part, you will rename the file </w:t>
      </w:r>
      <w:r>
        <w:rPr>
          <w:b/>
          <w:bCs/>
        </w:rPr>
        <w:t>sampleFile.txt</w:t>
      </w:r>
      <w:r>
        <w:t xml:space="preserve"> and download it from the FTP server.</w:t>
      </w:r>
    </w:p>
    <w:p w14:paraId="13D05717" w14:textId="77777777" w:rsidR="00690202" w:rsidRDefault="00690202" w:rsidP="00690202">
      <w:pPr>
        <w:pStyle w:val="Heading3"/>
      </w:pPr>
      <w:r>
        <w:t>Rename the file on an FTP server.</w:t>
      </w:r>
    </w:p>
    <w:p w14:paraId="3AA9C1E1" w14:textId="77777777" w:rsidR="00690202" w:rsidRPr="00663C80" w:rsidRDefault="00690202" w:rsidP="00690202">
      <w:pPr>
        <w:pStyle w:val="SubStepAlpha"/>
      </w:pPr>
      <w:r>
        <w:t xml:space="preserve">At the </w:t>
      </w:r>
      <w:r w:rsidRPr="00363E89">
        <w:rPr>
          <w:b/>
          <w:bCs/>
        </w:rPr>
        <w:t>ftp&gt;</w:t>
      </w:r>
      <w:r>
        <w:t xml:space="preserve"> prompt, rename the file </w:t>
      </w:r>
      <w:r w:rsidRPr="00663C80">
        <w:rPr>
          <w:b/>
          <w:bCs/>
        </w:rPr>
        <w:t>sampleFile.txt</w:t>
      </w:r>
      <w:r>
        <w:t xml:space="preserve"> to </w:t>
      </w:r>
      <w:r>
        <w:rPr>
          <w:b/>
          <w:bCs/>
        </w:rPr>
        <w:t>sampleFile_FTP.txt</w:t>
      </w:r>
      <w:r>
        <w:t>.</w:t>
      </w:r>
    </w:p>
    <w:p w14:paraId="1D7FBB3E" w14:textId="77777777" w:rsidR="00690202" w:rsidRPr="00663C80" w:rsidRDefault="00690202" w:rsidP="00690202">
      <w:pPr>
        <w:pStyle w:val="CMD"/>
        <w:rPr>
          <w:lang w:eastAsia="zh-CN"/>
        </w:rPr>
      </w:pPr>
      <w:r w:rsidRPr="00663C80">
        <w:rPr>
          <w:lang w:eastAsia="zh-CN"/>
        </w:rPr>
        <w:t xml:space="preserve">ftp&gt; </w:t>
      </w:r>
      <w:r w:rsidRPr="00663C80">
        <w:rPr>
          <w:b/>
          <w:bCs/>
          <w:lang w:eastAsia="zh-CN"/>
        </w:rPr>
        <w:t>rename sampleFile.txt sampleFile_FTP.txt</w:t>
      </w:r>
    </w:p>
    <w:p w14:paraId="483EFF95" w14:textId="77777777" w:rsidR="00690202" w:rsidRPr="00663C80" w:rsidRDefault="00690202" w:rsidP="00690202">
      <w:pPr>
        <w:pStyle w:val="CMDOutput"/>
        <w:rPr>
          <w:lang w:eastAsia="zh-CN"/>
        </w:rPr>
      </w:pPr>
    </w:p>
    <w:p w14:paraId="33DFCA9A" w14:textId="77777777" w:rsidR="00690202" w:rsidRPr="00663C80" w:rsidRDefault="00690202" w:rsidP="00690202">
      <w:pPr>
        <w:pStyle w:val="CMDOutput"/>
        <w:rPr>
          <w:lang w:eastAsia="zh-CN"/>
        </w:rPr>
      </w:pPr>
      <w:r w:rsidRPr="00663C80">
        <w:rPr>
          <w:lang w:eastAsia="zh-CN"/>
        </w:rPr>
        <w:t>Renaming sampleFile.txt</w:t>
      </w:r>
    </w:p>
    <w:p w14:paraId="2B6C36C3" w14:textId="77777777" w:rsidR="00690202" w:rsidRPr="00663C80" w:rsidRDefault="00690202" w:rsidP="00690202">
      <w:pPr>
        <w:pStyle w:val="CMDOutput"/>
        <w:rPr>
          <w:lang w:eastAsia="zh-CN"/>
        </w:rPr>
      </w:pPr>
      <w:r w:rsidRPr="00663C80">
        <w:rPr>
          <w:lang w:eastAsia="zh-CN"/>
        </w:rPr>
        <w:t>ftp&gt;</w:t>
      </w:r>
    </w:p>
    <w:p w14:paraId="717D8EE2" w14:textId="77777777" w:rsidR="00690202" w:rsidRPr="00663C80" w:rsidRDefault="00690202" w:rsidP="00690202">
      <w:pPr>
        <w:pStyle w:val="CMDOutput"/>
        <w:rPr>
          <w:lang w:eastAsia="zh-CN"/>
        </w:rPr>
      </w:pPr>
      <w:r w:rsidRPr="00663C80">
        <w:rPr>
          <w:lang w:eastAsia="zh-CN"/>
        </w:rPr>
        <w:t>[OK Renamed file successfully from sampleFile.txt to sampleFile_FTP.txt]</w:t>
      </w:r>
    </w:p>
    <w:p w14:paraId="78DF6F35" w14:textId="77777777" w:rsidR="00690202" w:rsidRDefault="00690202" w:rsidP="00690202">
      <w:pPr>
        <w:pStyle w:val="CMDOutput"/>
        <w:rPr>
          <w:lang w:eastAsia="zh-CN"/>
        </w:rPr>
      </w:pPr>
      <w:r w:rsidRPr="00663C80">
        <w:rPr>
          <w:lang w:eastAsia="zh-CN"/>
        </w:rPr>
        <w:t>ftp&gt;</w:t>
      </w:r>
    </w:p>
    <w:p w14:paraId="2EBA2EE1" w14:textId="77777777" w:rsidR="00690202" w:rsidRDefault="00690202" w:rsidP="00690202">
      <w:pPr>
        <w:pStyle w:val="SubStepAlpha"/>
      </w:pPr>
      <w:r>
        <w:t xml:space="preserve">At the </w:t>
      </w:r>
      <w:r>
        <w:rPr>
          <w:b/>
          <w:bCs/>
        </w:rPr>
        <w:t>ftp&gt;</w:t>
      </w:r>
      <w:r>
        <w:t xml:space="preserve"> prompt, enter </w:t>
      </w:r>
      <w:r>
        <w:rPr>
          <w:b/>
          <w:bCs/>
        </w:rPr>
        <w:t>dir</w:t>
      </w:r>
      <w:r>
        <w:t xml:space="preserve"> to verify the file has been renamed.</w:t>
      </w:r>
    </w:p>
    <w:p w14:paraId="37A5337F" w14:textId="77777777" w:rsidR="00690202" w:rsidRPr="00690BF3" w:rsidRDefault="00690202" w:rsidP="00690202">
      <w:pPr>
        <w:pStyle w:val="Heading3"/>
      </w:pPr>
      <w:r>
        <w:t>Download the file from the FTP server.</w:t>
      </w:r>
    </w:p>
    <w:p w14:paraId="57B56D18" w14:textId="77777777" w:rsidR="00690202" w:rsidRDefault="00690202" w:rsidP="00690202">
      <w:pPr>
        <w:pStyle w:val="SubStepAlpha"/>
      </w:pPr>
      <w:r>
        <w:t xml:space="preserve">Enter the command </w:t>
      </w:r>
      <w:r>
        <w:rPr>
          <w:b/>
          <w:bCs/>
        </w:rPr>
        <w:t>get sampleFile_FTP.txt</w:t>
      </w:r>
      <w:r>
        <w:t xml:space="preserve"> to retrieve the file from the server.</w:t>
      </w:r>
    </w:p>
    <w:p w14:paraId="66272961" w14:textId="77777777" w:rsidR="00690202" w:rsidRPr="003214F2" w:rsidRDefault="00690202" w:rsidP="00690202">
      <w:pPr>
        <w:pStyle w:val="CMD"/>
        <w:rPr>
          <w:b/>
          <w:bCs/>
          <w:sz w:val="24"/>
          <w:szCs w:val="24"/>
        </w:rPr>
      </w:pPr>
      <w:r>
        <w:t xml:space="preserve">ftp&gt; </w:t>
      </w:r>
      <w:r w:rsidRPr="003214F2">
        <w:rPr>
          <w:b/>
          <w:bCs/>
        </w:rPr>
        <w:t xml:space="preserve">get </w:t>
      </w:r>
      <w:r>
        <w:rPr>
          <w:b/>
          <w:bCs/>
        </w:rPr>
        <w:t>sampleFile_FTP.txt</w:t>
      </w:r>
    </w:p>
    <w:p w14:paraId="076B4B27" w14:textId="77777777" w:rsidR="00690202" w:rsidRPr="00663C80" w:rsidRDefault="00690202" w:rsidP="00690202">
      <w:pPr>
        <w:pStyle w:val="CMDOutput"/>
      </w:pPr>
    </w:p>
    <w:p w14:paraId="3A2ED3A3" w14:textId="77777777" w:rsidR="00690202" w:rsidRPr="00663C80" w:rsidRDefault="00690202" w:rsidP="00690202">
      <w:pPr>
        <w:pStyle w:val="CMDOutput"/>
      </w:pPr>
      <w:r w:rsidRPr="00663C80">
        <w:t xml:space="preserve">Reading file sampleFile_FTP.txt from </w:t>
      </w:r>
      <w:r>
        <w:t>209.165.200.226</w:t>
      </w:r>
      <w:r w:rsidRPr="00663C80">
        <w:t xml:space="preserve">: </w:t>
      </w:r>
    </w:p>
    <w:p w14:paraId="3179DE18" w14:textId="77777777" w:rsidR="00690202" w:rsidRPr="00663C80" w:rsidRDefault="00690202" w:rsidP="00690202">
      <w:pPr>
        <w:pStyle w:val="CMDOutput"/>
      </w:pPr>
      <w:r w:rsidRPr="00663C80">
        <w:t>File transfer in progress...</w:t>
      </w:r>
    </w:p>
    <w:p w14:paraId="2B4A1C4E" w14:textId="77777777" w:rsidR="00690202" w:rsidRPr="00663C80" w:rsidRDefault="00690202" w:rsidP="00690202">
      <w:pPr>
        <w:pStyle w:val="CMDOutput"/>
      </w:pPr>
    </w:p>
    <w:p w14:paraId="552CB127" w14:textId="77777777" w:rsidR="00690202" w:rsidRPr="00663C80" w:rsidRDefault="00690202" w:rsidP="00690202">
      <w:pPr>
        <w:pStyle w:val="CMDOutput"/>
      </w:pPr>
      <w:r w:rsidRPr="00663C80">
        <w:t>[Transfer complete - 26 bytes]</w:t>
      </w:r>
    </w:p>
    <w:p w14:paraId="2E9516B0" w14:textId="77777777" w:rsidR="00690202" w:rsidRPr="00663C80" w:rsidRDefault="00690202" w:rsidP="00690202">
      <w:pPr>
        <w:pStyle w:val="CMDOutput"/>
      </w:pPr>
    </w:p>
    <w:p w14:paraId="28941888" w14:textId="77777777" w:rsidR="00690202" w:rsidRDefault="00690202" w:rsidP="00690202">
      <w:pPr>
        <w:pStyle w:val="CMDOutput"/>
      </w:pPr>
      <w:r w:rsidRPr="00663C80">
        <w:t>26 bytes copied in 0.013 secs (2000 bytes/sec)</w:t>
      </w:r>
    </w:p>
    <w:p w14:paraId="547DF4E5" w14:textId="77777777" w:rsidR="00690202" w:rsidRDefault="00690202" w:rsidP="00690202">
      <w:pPr>
        <w:pStyle w:val="CMDOutput"/>
      </w:pPr>
      <w:r>
        <w:t>ftp&gt;</w:t>
      </w:r>
    </w:p>
    <w:p w14:paraId="7F28C6B6" w14:textId="77777777" w:rsidR="00690202" w:rsidRDefault="00690202" w:rsidP="00690202">
      <w:pPr>
        <w:pStyle w:val="SubStepAlpha"/>
      </w:pPr>
      <w:r>
        <w:t xml:space="preserve">Enter </w:t>
      </w:r>
      <w:r>
        <w:rPr>
          <w:b/>
          <w:bCs/>
        </w:rPr>
        <w:t>quit</w:t>
      </w:r>
      <w:r>
        <w:t xml:space="preserve"> to exit the FTP client when finished.</w:t>
      </w:r>
    </w:p>
    <w:p w14:paraId="5A5C25EF" w14:textId="77777777" w:rsidR="00690202" w:rsidRDefault="00690202" w:rsidP="00690202">
      <w:pPr>
        <w:pStyle w:val="SubStepAlpha"/>
      </w:pPr>
      <w:r>
        <w:t>Display the contents of the directory on the PC again to see the image file from the FTP server.</w:t>
      </w:r>
    </w:p>
    <w:p w14:paraId="1C28185E" w14:textId="77777777" w:rsidR="00690202" w:rsidRPr="00663C80" w:rsidRDefault="00690202" w:rsidP="00690202">
      <w:pPr>
        <w:pStyle w:val="Heading3"/>
      </w:pPr>
      <w:r>
        <w:t>Delete the file from the FTP server.</w:t>
      </w:r>
    </w:p>
    <w:p w14:paraId="493BA01F" w14:textId="77777777" w:rsidR="00690202" w:rsidRDefault="00690202" w:rsidP="00690202">
      <w:pPr>
        <w:pStyle w:val="SubStepAlpha"/>
      </w:pPr>
      <w:r>
        <w:t xml:space="preserve">Log into the FTP server again to delete the file </w:t>
      </w:r>
      <w:r>
        <w:rPr>
          <w:b/>
          <w:bCs/>
        </w:rPr>
        <w:t>sampleFile_FTP.txt</w:t>
      </w:r>
      <w:r>
        <w:t>.</w:t>
      </w:r>
    </w:p>
    <w:p w14:paraId="0F7A942A" w14:textId="77777777" w:rsidR="00690202" w:rsidRDefault="00690202" w:rsidP="00690202">
      <w:pPr>
        <w:pStyle w:val="SubStepAlpha"/>
      </w:pPr>
      <w:r>
        <w:t xml:space="preserve">Enter the command to </w:t>
      </w:r>
      <w:r w:rsidRPr="00663C80">
        <w:t xml:space="preserve">delete the file </w:t>
      </w:r>
      <w:r>
        <w:rPr>
          <w:b/>
          <w:bCs/>
        </w:rPr>
        <w:t>sampleFile_FTP.txt</w:t>
      </w:r>
      <w:r>
        <w:t xml:space="preserve"> from the server.</w:t>
      </w:r>
    </w:p>
    <w:p w14:paraId="6C92CCFF" w14:textId="77777777" w:rsidR="00690202" w:rsidRDefault="00690202" w:rsidP="00690202">
      <w:pPr>
        <w:pStyle w:val="Heading4"/>
      </w:pPr>
      <w:r>
        <w:t>Question:</w:t>
      </w:r>
    </w:p>
    <w:p w14:paraId="56CF4640" w14:textId="77777777" w:rsidR="00690202" w:rsidRDefault="00690202" w:rsidP="00690202">
      <w:pPr>
        <w:pStyle w:val="BodyTextL50"/>
        <w:spacing w:before="0"/>
      </w:pPr>
      <w:r>
        <w:t>What command did you use to remove the file from the FTP server?</w:t>
      </w:r>
    </w:p>
    <w:p w14:paraId="68C6E994" w14:textId="77777777" w:rsidR="00690202" w:rsidRDefault="00690202" w:rsidP="00690202">
      <w:pPr>
        <w:pStyle w:val="AnswerLineL50"/>
      </w:pPr>
      <w:r>
        <w:t>Type your answers here.</w:t>
      </w:r>
    </w:p>
    <w:p w14:paraId="205899A1" w14:textId="77777777" w:rsidR="00690202" w:rsidRDefault="00690202" w:rsidP="00690202">
      <w:pPr>
        <w:pStyle w:val="SubStepAlpha"/>
      </w:pPr>
      <w:r>
        <w:t xml:space="preserve">Enter </w:t>
      </w:r>
      <w:r>
        <w:rPr>
          <w:b/>
          <w:bCs/>
        </w:rPr>
        <w:t>quit</w:t>
      </w:r>
      <w:r>
        <w:t xml:space="preserve"> to exit the FTP client when finished.</w:t>
      </w:r>
    </w:p>
    <w:p w14:paraId="020A6B71" w14:textId="77777777" w:rsidR="00690202" w:rsidRPr="00383B39" w:rsidRDefault="00690202" w:rsidP="00690202">
      <w:pPr>
        <w:pStyle w:val="ConfigWindow"/>
      </w:pPr>
      <w:r w:rsidRPr="00383B39">
        <w:t>End of document</w:t>
      </w:r>
    </w:p>
    <w:sectPr w:rsidR="00690202" w:rsidRPr="00383B39"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878AB9" w14:textId="77777777" w:rsidR="00933C0D" w:rsidRDefault="00933C0D" w:rsidP="00710659">
      <w:pPr>
        <w:spacing w:after="0" w:line="240" w:lineRule="auto"/>
      </w:pPr>
      <w:r>
        <w:separator/>
      </w:r>
    </w:p>
    <w:p w14:paraId="6DE1CB86" w14:textId="77777777" w:rsidR="00933C0D" w:rsidRDefault="00933C0D"/>
  </w:endnote>
  <w:endnote w:type="continuationSeparator" w:id="0">
    <w:p w14:paraId="492DA6A5" w14:textId="77777777" w:rsidR="00933C0D" w:rsidRDefault="00933C0D" w:rsidP="00710659">
      <w:pPr>
        <w:spacing w:after="0" w:line="240" w:lineRule="auto"/>
      </w:pPr>
      <w:r>
        <w:continuationSeparator/>
      </w:r>
    </w:p>
    <w:p w14:paraId="775EE167" w14:textId="77777777" w:rsidR="00933C0D" w:rsidRDefault="00933C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8CFB2" w14:textId="47729D09"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F17B9">
          <w:t>2020</w:t>
        </w:r>
      </w:sdtContent>
    </w:sdt>
    <w:r>
      <w:t xml:space="preserve"> - </w:t>
    </w:r>
    <w:r>
      <w:fldChar w:fldCharType="begin"/>
    </w:r>
    <w:r>
      <w:instrText xml:space="preserve"> SAVEDATE  \@ "yyyy"  \* MERGEFORMAT </w:instrText>
    </w:r>
    <w:r>
      <w:fldChar w:fldCharType="separate"/>
    </w:r>
    <w:r w:rsidR="00025D3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25D3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25D3E">
      <w:rPr>
        <w:b/>
        <w:noProof/>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30120" w14:textId="24F85134"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F17B9">
          <w:t>2020</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25D3E">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25D3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25D3E">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3DE2E" w14:textId="77777777" w:rsidR="00933C0D" w:rsidRDefault="00933C0D" w:rsidP="00710659">
      <w:pPr>
        <w:spacing w:after="0" w:line="240" w:lineRule="auto"/>
      </w:pPr>
      <w:r>
        <w:separator/>
      </w:r>
    </w:p>
    <w:p w14:paraId="7FEF3F15" w14:textId="77777777" w:rsidR="00933C0D" w:rsidRDefault="00933C0D"/>
  </w:footnote>
  <w:footnote w:type="continuationSeparator" w:id="0">
    <w:p w14:paraId="6AB2C766" w14:textId="77777777" w:rsidR="00933C0D" w:rsidRDefault="00933C0D" w:rsidP="00710659">
      <w:pPr>
        <w:spacing w:after="0" w:line="240" w:lineRule="auto"/>
      </w:pPr>
      <w:r>
        <w:continuationSeparator/>
      </w:r>
    </w:p>
    <w:p w14:paraId="679874B6" w14:textId="77777777" w:rsidR="00933C0D" w:rsidRDefault="00933C0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E1AD7225810E490689285AE17DFC7D5F"/>
      </w:placeholder>
      <w:dataBinding w:prefixMappings="xmlns:ns0='http://purl.org/dc/elements/1.1/' xmlns:ns1='http://schemas.openxmlformats.org/package/2006/metadata/core-properties' " w:xpath="/ns1:coreProperties[1]/ns0:title[1]" w:storeItemID="{6C3C8BC8-F283-45AE-878A-BAB7291924A1}"/>
      <w:text/>
    </w:sdtPr>
    <w:sdtEndPr/>
    <w:sdtContent>
      <w:p w14:paraId="18F59C34" w14:textId="4CB1D660" w:rsidR="00926CB2" w:rsidRDefault="00AF17B9" w:rsidP="008402F2">
        <w:pPr>
          <w:pStyle w:val="PageHead"/>
        </w:pPr>
        <w:r>
          <w:t>Packet Tracer - Use FTP Services</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6C865" w14:textId="77777777" w:rsidR="00926CB2" w:rsidRDefault="00882B63" w:rsidP="006C3FCF">
    <w:pPr>
      <w:ind w:left="-288"/>
    </w:pPr>
    <w:r>
      <w:rPr>
        <w:noProof/>
        <w:lang w:val="en-IN" w:eastAsia="en-IN"/>
      </w:rPr>
      <w:drawing>
        <wp:inline distT="0" distB="0" distL="0" distR="0" wp14:anchorId="06888514" wp14:editId="3E6608E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7B9"/>
    <w:rsid w:val="00001BDF"/>
    <w:rsid w:val="0000380F"/>
    <w:rsid w:val="00004175"/>
    <w:rsid w:val="000059C9"/>
    <w:rsid w:val="00012C22"/>
    <w:rsid w:val="000160F7"/>
    <w:rsid w:val="00016D5B"/>
    <w:rsid w:val="00016F30"/>
    <w:rsid w:val="0002047C"/>
    <w:rsid w:val="00021B9A"/>
    <w:rsid w:val="000242D6"/>
    <w:rsid w:val="00024EE5"/>
    <w:rsid w:val="00025D3E"/>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67B2"/>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1157"/>
    <w:rsid w:val="003626B7"/>
    <w:rsid w:val="00363A23"/>
    <w:rsid w:val="0036440C"/>
    <w:rsid w:val="0036465A"/>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3ED0"/>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202"/>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AD0"/>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C0D"/>
    <w:rsid w:val="00933F28"/>
    <w:rsid w:val="009400C3"/>
    <w:rsid w:val="0094182A"/>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17B9"/>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81B"/>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D4D82"/>
  <w15:docId w15:val="{F99296CF-FB95-4BAF-8C56-36BA591F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C60EA8"/>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4182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4182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4182A"/>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4182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AD7225810E490689285AE17DFC7D5F"/>
        <w:category>
          <w:name w:val="General"/>
          <w:gallery w:val="placeholder"/>
        </w:category>
        <w:types>
          <w:type w:val="bbPlcHdr"/>
        </w:types>
        <w:behaviors>
          <w:behavior w:val="content"/>
        </w:behaviors>
        <w:guid w:val="{AEB88694-F12C-43F8-81FB-D7A4C1076A8B}"/>
      </w:docPartPr>
      <w:docPartBody>
        <w:p w:rsidR="007207B4" w:rsidRDefault="00E63404">
          <w:pPr>
            <w:pStyle w:val="E1AD7225810E490689285AE17DFC7D5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404"/>
    <w:rsid w:val="007207B4"/>
    <w:rsid w:val="00E63404"/>
    <w:rsid w:val="00FA5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AD7225810E490689285AE17DFC7D5F">
    <w:name w:val="E1AD7225810E490689285AE17DFC7D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6BDF93-D560-42E7-93C7-F3F7CD46B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Template>
  <TotalTime>0</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Packet Tracer - Use FTP Services</vt:lpstr>
    </vt:vector>
  </TitlesOfParts>
  <Company>Cisco Systems, Inc.</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Use FTP Services</dc:title>
  <dc:creator>Hardik Pawar</dc:creator>
  <dc:description>2020</dc:description>
  <cp:lastModifiedBy>Admin</cp:lastModifiedBy>
  <cp:revision>2</cp:revision>
  <dcterms:created xsi:type="dcterms:W3CDTF">2023-07-12T07:15:00Z</dcterms:created>
  <dcterms:modified xsi:type="dcterms:W3CDTF">2023-07-12T07:15:00Z</dcterms:modified>
</cp:coreProperties>
</file>